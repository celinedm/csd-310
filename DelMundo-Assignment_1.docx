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2A162D07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44314">
            <w:t>Git Repository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4711AC6B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244314">
        <w:t>310</w:t>
      </w:r>
    </w:p>
    <w:p w14:paraId="710A1652" w14:textId="692B5383" w:rsidR="005A3025" w:rsidRDefault="00086154" w:rsidP="00B823AA">
      <w:pPr>
        <w:pStyle w:val="Title2"/>
      </w:pPr>
      <w:r>
        <w:t xml:space="preserve">Module </w:t>
      </w:r>
      <w:r w:rsidR="00244314">
        <w:t>1</w:t>
      </w:r>
    </w:p>
    <w:p w14:paraId="4A9493F8" w14:textId="2D8A2BA8" w:rsidR="005A3025" w:rsidRDefault="00244314" w:rsidP="00B823AA">
      <w:pPr>
        <w:pStyle w:val="Title2"/>
      </w:pPr>
      <w:r>
        <w:t>January 14, 2024</w:t>
      </w:r>
    </w:p>
    <w:p w14:paraId="5382B2F9" w14:textId="7D2DA16D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44314">
            <w:t>Git Repository</w:t>
          </w:r>
        </w:sdtContent>
      </w:sdt>
    </w:p>
    <w:p w14:paraId="76051A7B" w14:textId="41706AB5" w:rsidR="00E81978" w:rsidRDefault="00244314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BA718E" wp14:editId="1EB66A67">
            <wp:extent cx="5943600" cy="3825240"/>
            <wp:effectExtent l="0" t="0" r="0" b="0"/>
            <wp:docPr id="158389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96853" name="Picture 1583896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FB44" w14:textId="560C88FC" w:rsidR="00244314" w:rsidRDefault="00AA4A17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Git Link: </w:t>
      </w:r>
      <w:hyperlink r:id="rId10" w:history="1">
        <w:r w:rsidRPr="00E521AE">
          <w:rPr>
            <w:rStyle w:val="Hyperlink"/>
            <w:rFonts w:ascii="Arial" w:hAnsi="Arial" w:cs="Arial"/>
            <w:b/>
            <w:bCs/>
          </w:rPr>
          <w:t>https://github.com/celinedm/csd-310</w:t>
        </w:r>
      </w:hyperlink>
    </w:p>
    <w:p w14:paraId="3364C68E" w14:textId="77777777" w:rsidR="00AA4A17" w:rsidRPr="00086154" w:rsidRDefault="00AA4A17" w:rsidP="00086154">
      <w:pPr>
        <w:ind w:firstLine="0"/>
        <w:rPr>
          <w:rFonts w:ascii="Arial" w:hAnsi="Arial" w:cs="Arial"/>
          <w:b/>
          <w:bCs/>
        </w:rPr>
      </w:pPr>
    </w:p>
    <w:sectPr w:rsidR="00AA4A17" w:rsidRPr="0008615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5296" w14:textId="77777777" w:rsidR="00BF60F6" w:rsidRDefault="00BF60F6">
      <w:pPr>
        <w:spacing w:line="240" w:lineRule="auto"/>
      </w:pPr>
      <w:r>
        <w:separator/>
      </w:r>
    </w:p>
    <w:p w14:paraId="38FD1531" w14:textId="77777777" w:rsidR="00BF60F6" w:rsidRDefault="00BF60F6"/>
  </w:endnote>
  <w:endnote w:type="continuationSeparator" w:id="0">
    <w:p w14:paraId="30D2A7F4" w14:textId="77777777" w:rsidR="00BF60F6" w:rsidRDefault="00BF60F6">
      <w:pPr>
        <w:spacing w:line="240" w:lineRule="auto"/>
      </w:pPr>
      <w:r>
        <w:continuationSeparator/>
      </w:r>
    </w:p>
    <w:p w14:paraId="1C820286" w14:textId="77777777" w:rsidR="00BF60F6" w:rsidRDefault="00BF6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63F1" w14:textId="77777777" w:rsidR="00BF60F6" w:rsidRDefault="00BF60F6">
      <w:pPr>
        <w:spacing w:line="240" w:lineRule="auto"/>
      </w:pPr>
      <w:r>
        <w:separator/>
      </w:r>
    </w:p>
    <w:p w14:paraId="006018E1" w14:textId="77777777" w:rsidR="00BF60F6" w:rsidRDefault="00BF60F6"/>
  </w:footnote>
  <w:footnote w:type="continuationSeparator" w:id="0">
    <w:p w14:paraId="02BCD524" w14:textId="77777777" w:rsidR="00BF60F6" w:rsidRDefault="00BF60F6">
      <w:pPr>
        <w:spacing w:line="240" w:lineRule="auto"/>
      </w:pPr>
      <w:r>
        <w:continuationSeparator/>
      </w:r>
    </w:p>
    <w:p w14:paraId="214988AE" w14:textId="77777777" w:rsidR="00BF60F6" w:rsidRDefault="00BF60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273D183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44314">
          <w:rPr>
            <w:rStyle w:val="Strong"/>
          </w:rPr>
          <w:t>Assignment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1116B"/>
    <w:rsid w:val="00086154"/>
    <w:rsid w:val="000D3F41"/>
    <w:rsid w:val="00105CE0"/>
    <w:rsid w:val="001F4858"/>
    <w:rsid w:val="001F57F3"/>
    <w:rsid w:val="00244314"/>
    <w:rsid w:val="002B4D28"/>
    <w:rsid w:val="002F2D7C"/>
    <w:rsid w:val="00355DCA"/>
    <w:rsid w:val="00381F22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9239FA"/>
    <w:rsid w:val="00996BE8"/>
    <w:rsid w:val="009A6A3B"/>
    <w:rsid w:val="009E735A"/>
    <w:rsid w:val="00A246B6"/>
    <w:rsid w:val="00A85EC9"/>
    <w:rsid w:val="00AA4A17"/>
    <w:rsid w:val="00B823AA"/>
    <w:rsid w:val="00BA45DB"/>
    <w:rsid w:val="00BF4184"/>
    <w:rsid w:val="00BF60F6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A4A1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elinedm/csd-31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13B75"/>
    <w:rsid w:val="00044E3A"/>
    <w:rsid w:val="001C1B7C"/>
    <w:rsid w:val="00281236"/>
    <w:rsid w:val="005B34B3"/>
    <w:rsid w:val="0065047A"/>
    <w:rsid w:val="006874B6"/>
    <w:rsid w:val="007655F2"/>
    <w:rsid w:val="00950781"/>
    <w:rsid w:val="009B075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</dc:title>
  <dc:subject/>
  <dc:creator>Ron</dc:creator>
  <cp:keywords/>
  <dc:description/>
  <cp:lastModifiedBy>Celine Del Mundo</cp:lastModifiedBy>
  <cp:revision>3</cp:revision>
  <dcterms:created xsi:type="dcterms:W3CDTF">2024-01-15T05:56:00Z</dcterms:created>
  <dcterms:modified xsi:type="dcterms:W3CDTF">2024-01-15T05:59:00Z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