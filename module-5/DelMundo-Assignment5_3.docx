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6008F7F1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F7262">
            <w:t>Movies!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75A3F402" w:rsidR="00E81978" w:rsidRDefault="005A3025" w:rsidP="00B823AA">
      <w:pPr>
        <w:pStyle w:val="Title2"/>
      </w:pPr>
      <w:r>
        <w:t xml:space="preserve">Bellevue University, </w:t>
      </w:r>
      <w:r w:rsidR="00EF7262">
        <w:t>CSD 310</w:t>
      </w:r>
    </w:p>
    <w:p w14:paraId="710A1652" w14:textId="5DF20335" w:rsidR="005A3025" w:rsidRDefault="00086154" w:rsidP="00B823AA">
      <w:pPr>
        <w:pStyle w:val="Title2"/>
      </w:pPr>
      <w:r>
        <w:t xml:space="preserve">Module </w:t>
      </w:r>
      <w:r w:rsidR="00EF7262">
        <w:t>5</w:t>
      </w:r>
    </w:p>
    <w:p w14:paraId="4A9493F8" w14:textId="1740F5C1" w:rsidR="005A3025" w:rsidRDefault="00EF7262" w:rsidP="00B823AA">
      <w:pPr>
        <w:pStyle w:val="Title2"/>
      </w:pPr>
      <w:r>
        <w:t>February 4, 2024</w:t>
      </w:r>
    </w:p>
    <w:p w14:paraId="75993D69" w14:textId="77777777" w:rsidR="00EF7262" w:rsidRDefault="00EF7262" w:rsidP="00B823AA">
      <w:pPr>
        <w:pStyle w:val="Title2"/>
      </w:pPr>
    </w:p>
    <w:p w14:paraId="5382B2F9" w14:textId="113BFDC0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F7262">
            <w:t>Movies!</w:t>
          </w:r>
        </w:sdtContent>
      </w:sdt>
    </w:p>
    <w:p w14:paraId="76051A7B" w14:textId="4F96E6E7" w:rsidR="00E81978" w:rsidRDefault="00EF7262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ERD</w:t>
      </w:r>
    </w:p>
    <w:p w14:paraId="5B3DF656" w14:textId="4DF869D6" w:rsidR="00EF7262" w:rsidRPr="00086154" w:rsidRDefault="00EF7262" w:rsidP="00086154">
      <w:pPr>
        <w:ind w:firstLine="0"/>
        <w:rPr>
          <w:rFonts w:ascii="Arial" w:hAnsi="Arial" w:cs="Arial"/>
          <w:b/>
          <w:bCs/>
        </w:rPr>
      </w:pPr>
      <w:r>
        <w:fldChar w:fldCharType="begin"/>
      </w:r>
      <w:r>
        <w:instrText xml:space="preserve"> INCLUDEPICTURE "/Users/celinedelmundo/Library/Group Containers/UBF8T346G9.ms/WebArchiveCopyPasteTempFiles/com.microsoft.Word/0?ui=2&amp;ik=55585dfb27&amp;attid=0.1&amp;permmsgid=msg-ar-2765076513325232001&amp;th=18d767c2ed614f0b&amp;view=fimg&amp;fur=ip&amp;sz=s0-l75-ft&amp;attbid=ANGjdJ8YXOuLXaT8ppQ3UgrrpkHPoc7505FoXqC25j4rM_xwH-lOmwZkfBrqVVaMx4FVTcnYvev3aq2j6MFwrLqn9JTB3bXfgvUr7QYkw7tCigTo5oKFWHuo_QyaBXY&amp;disp=emb&amp;realattid=ii_ls85874c0" \* MERGEFORMATINET </w:instrText>
      </w:r>
      <w:r>
        <w:fldChar w:fldCharType="separate"/>
      </w:r>
      <w:r>
        <w:fldChar w:fldCharType="end"/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4E012051" wp14:editId="0C8FC118">
            <wp:extent cx="5943600" cy="2707005"/>
            <wp:effectExtent l="0" t="0" r="0" b="0"/>
            <wp:docPr id="142524772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47720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262" w:rsidRPr="00086154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66B4" w14:textId="77777777" w:rsidR="00791232" w:rsidRDefault="00791232">
      <w:pPr>
        <w:spacing w:line="240" w:lineRule="auto"/>
      </w:pPr>
      <w:r>
        <w:separator/>
      </w:r>
    </w:p>
    <w:p w14:paraId="3DC7B9AB" w14:textId="77777777" w:rsidR="00791232" w:rsidRDefault="00791232"/>
  </w:endnote>
  <w:endnote w:type="continuationSeparator" w:id="0">
    <w:p w14:paraId="29D78CEE" w14:textId="77777777" w:rsidR="00791232" w:rsidRDefault="00791232">
      <w:pPr>
        <w:spacing w:line="240" w:lineRule="auto"/>
      </w:pPr>
      <w:r>
        <w:continuationSeparator/>
      </w:r>
    </w:p>
    <w:p w14:paraId="4D464EB1" w14:textId="77777777" w:rsidR="00791232" w:rsidRDefault="007912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B579" w14:textId="77777777" w:rsidR="00791232" w:rsidRDefault="00791232">
      <w:pPr>
        <w:spacing w:line="240" w:lineRule="auto"/>
      </w:pPr>
      <w:r>
        <w:separator/>
      </w:r>
    </w:p>
    <w:p w14:paraId="3CD5B5C1" w14:textId="77777777" w:rsidR="00791232" w:rsidRDefault="00791232"/>
  </w:footnote>
  <w:footnote w:type="continuationSeparator" w:id="0">
    <w:p w14:paraId="40618353" w14:textId="77777777" w:rsidR="00791232" w:rsidRDefault="00791232">
      <w:pPr>
        <w:spacing w:line="240" w:lineRule="auto"/>
      </w:pPr>
      <w:r>
        <w:continuationSeparator/>
      </w:r>
    </w:p>
    <w:p w14:paraId="77F7D899" w14:textId="77777777" w:rsidR="00791232" w:rsidRDefault="007912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0DA73E14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EF7262">
          <w:rPr>
            <w:rStyle w:val="Strong"/>
          </w:rPr>
          <w:t>movies!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D3F41"/>
    <w:rsid w:val="00105CE0"/>
    <w:rsid w:val="001F4858"/>
    <w:rsid w:val="001F57F3"/>
    <w:rsid w:val="002B4D28"/>
    <w:rsid w:val="002F2D7C"/>
    <w:rsid w:val="00355DCA"/>
    <w:rsid w:val="00381F22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1232"/>
    <w:rsid w:val="0079646A"/>
    <w:rsid w:val="008002C0"/>
    <w:rsid w:val="008A0AC6"/>
    <w:rsid w:val="008C5323"/>
    <w:rsid w:val="009239FA"/>
    <w:rsid w:val="009A6A3B"/>
    <w:rsid w:val="009E735A"/>
    <w:rsid w:val="00A246B6"/>
    <w:rsid w:val="00A85EC9"/>
    <w:rsid w:val="00B823AA"/>
    <w:rsid w:val="00BA45DB"/>
    <w:rsid w:val="00BF4184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85B68"/>
    <w:rsid w:val="00DD4F31"/>
    <w:rsid w:val="00DD5C84"/>
    <w:rsid w:val="00E6004D"/>
    <w:rsid w:val="00E81978"/>
    <w:rsid w:val="00E9485A"/>
    <w:rsid w:val="00EF4F1C"/>
    <w:rsid w:val="00EF7262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44E3A"/>
    <w:rsid w:val="001C1B7C"/>
    <w:rsid w:val="00281236"/>
    <w:rsid w:val="0065047A"/>
    <w:rsid w:val="006874B6"/>
    <w:rsid w:val="007655F2"/>
    <w:rsid w:val="00950781"/>
    <w:rsid w:val="009B0751"/>
    <w:rsid w:val="00B61A67"/>
    <w:rsid w:val="00FE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movies!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Movies!</dc:title>
  <dc:subject/>
  <dc:creator>Ron</dc:creator>
  <cp:keywords/>
  <dc:description/>
  <cp:lastModifiedBy>Celine Del Mundo</cp:lastModifiedBy>
  <cp:revision>2</cp:revision>
  <dcterms:created xsi:type="dcterms:W3CDTF">2024-02-05T00:15:00Z</dcterms:created>
  <dcterms:modified xsi:type="dcterms:W3CDTF">2024-02-05T00:15:00Z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