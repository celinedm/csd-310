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F09E8" w14:textId="6A46BB79" w:rsidR="00E81978" w:rsidRDefault="00000000">
      <w:pPr>
        <w:pStyle w:val="Title"/>
      </w:pPr>
      <w:sdt>
        <w:sdtPr>
          <w:alias w:val="Title:"/>
          <w:tag w:val="Title:"/>
          <w:id w:val="726351117"/>
          <w:placeholder>
            <w:docPart w:val="A1A73679CBD348C4977F5AD253CC46F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4F1A86">
            <w:t>Normalized Tables</w:t>
          </w:r>
        </w:sdtContent>
      </w:sdt>
    </w:p>
    <w:p w14:paraId="3F6BE6F1" w14:textId="0B744788" w:rsidR="00B823AA" w:rsidRDefault="001F4858" w:rsidP="00B823AA">
      <w:pPr>
        <w:pStyle w:val="Title2"/>
      </w:pPr>
      <w:r>
        <w:t>Del Mundo, Celine</w:t>
      </w:r>
    </w:p>
    <w:p w14:paraId="29878757" w14:textId="3183FB9E" w:rsidR="00E81978" w:rsidRDefault="005A3025" w:rsidP="00B823AA">
      <w:pPr>
        <w:pStyle w:val="Title2"/>
      </w:pPr>
      <w:r>
        <w:t xml:space="preserve">Bellevue University, </w:t>
      </w:r>
      <w:r w:rsidR="00DD5C84">
        <w:t>C</w:t>
      </w:r>
      <w:r w:rsidR="004F1A86">
        <w:t>IS 310</w:t>
      </w:r>
    </w:p>
    <w:p w14:paraId="710A1652" w14:textId="74D6478F" w:rsidR="005A3025" w:rsidRDefault="00086154" w:rsidP="00B823AA">
      <w:pPr>
        <w:pStyle w:val="Title2"/>
      </w:pPr>
      <w:r>
        <w:t xml:space="preserve">Module </w:t>
      </w:r>
      <w:r w:rsidR="004F1A86">
        <w:t>3</w:t>
      </w:r>
    </w:p>
    <w:p w14:paraId="4A9493F8" w14:textId="5FBA53E5" w:rsidR="005A3025" w:rsidRDefault="004F1A86" w:rsidP="00B823AA">
      <w:pPr>
        <w:pStyle w:val="Title2"/>
      </w:pPr>
      <w:r>
        <w:t>January 28, 2024</w:t>
      </w:r>
    </w:p>
    <w:p w14:paraId="5382B2F9" w14:textId="3ED8D3AD" w:rsidR="00E81978" w:rsidRDefault="00000000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65F71D36B55A446FB3FD9E022EB10E9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4F1A86">
            <w:t>Normalized Tables</w:t>
          </w:r>
        </w:sdtContent>
      </w:sdt>
    </w:p>
    <w:p w14:paraId="76051A7B" w14:textId="35804D02" w:rsidR="00E81978" w:rsidRPr="00086154" w:rsidRDefault="004F1A86" w:rsidP="00086154">
      <w:pPr>
        <w:ind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617209E" wp14:editId="53F98445">
            <wp:extent cx="5943600" cy="4598670"/>
            <wp:effectExtent l="0" t="0" r="0" b="0"/>
            <wp:docPr id="518374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74535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978" w:rsidRPr="00086154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056F7" w14:textId="77777777" w:rsidR="00C41F13" w:rsidRDefault="00C41F13">
      <w:pPr>
        <w:spacing w:line="240" w:lineRule="auto"/>
      </w:pPr>
      <w:r>
        <w:separator/>
      </w:r>
    </w:p>
    <w:p w14:paraId="1A652D1B" w14:textId="77777777" w:rsidR="00C41F13" w:rsidRDefault="00C41F13"/>
  </w:endnote>
  <w:endnote w:type="continuationSeparator" w:id="0">
    <w:p w14:paraId="6CDFA6CA" w14:textId="77777777" w:rsidR="00C41F13" w:rsidRDefault="00C41F13">
      <w:pPr>
        <w:spacing w:line="240" w:lineRule="auto"/>
      </w:pPr>
      <w:r>
        <w:continuationSeparator/>
      </w:r>
    </w:p>
    <w:p w14:paraId="5B0E8ECA" w14:textId="77777777" w:rsidR="00C41F13" w:rsidRDefault="00C41F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982B8" w14:textId="77777777" w:rsidR="00C41F13" w:rsidRDefault="00C41F13">
      <w:pPr>
        <w:spacing w:line="240" w:lineRule="auto"/>
      </w:pPr>
      <w:r>
        <w:separator/>
      </w:r>
    </w:p>
    <w:p w14:paraId="73E8BBA9" w14:textId="77777777" w:rsidR="00C41F13" w:rsidRDefault="00C41F13"/>
  </w:footnote>
  <w:footnote w:type="continuationSeparator" w:id="0">
    <w:p w14:paraId="7F2370CF" w14:textId="77777777" w:rsidR="00C41F13" w:rsidRDefault="00C41F13">
      <w:pPr>
        <w:spacing w:line="240" w:lineRule="auto"/>
      </w:pPr>
      <w:r>
        <w:continuationSeparator/>
      </w:r>
    </w:p>
    <w:p w14:paraId="0DABAD8A" w14:textId="77777777" w:rsidR="00C41F13" w:rsidRDefault="00C41F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B09D2" w14:textId="77897CDE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3842E98EBECF4A8288CD39F94660879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4F1A86">
          <w:rPr>
            <w:rStyle w:val="Strong"/>
          </w:rPr>
          <w:t>Tables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9FF28" w14:textId="5FD73377" w:rsidR="00E81978" w:rsidRDefault="005D3A03">
    <w:pPr>
      <w:pStyle w:val="Header"/>
      <w:rPr>
        <w:rStyle w:val="Strong"/>
      </w:rPr>
    </w:pP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7F200AC"/>
    <w:multiLevelType w:val="hybridMultilevel"/>
    <w:tmpl w:val="CFBE5E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6FE463E"/>
    <w:multiLevelType w:val="hybridMultilevel"/>
    <w:tmpl w:val="FDA08C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7BF69B7"/>
    <w:multiLevelType w:val="hybridMultilevel"/>
    <w:tmpl w:val="69A692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B8F1C0B"/>
    <w:multiLevelType w:val="hybridMultilevel"/>
    <w:tmpl w:val="2E2EE6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45F1F67"/>
    <w:multiLevelType w:val="hybridMultilevel"/>
    <w:tmpl w:val="B6E043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70653407">
    <w:abstractNumId w:val="9"/>
  </w:num>
  <w:num w:numId="2" w16cid:durableId="732122634">
    <w:abstractNumId w:val="7"/>
  </w:num>
  <w:num w:numId="3" w16cid:durableId="1593466959">
    <w:abstractNumId w:val="6"/>
  </w:num>
  <w:num w:numId="4" w16cid:durableId="964966515">
    <w:abstractNumId w:val="5"/>
  </w:num>
  <w:num w:numId="5" w16cid:durableId="2011761277">
    <w:abstractNumId w:val="4"/>
  </w:num>
  <w:num w:numId="6" w16cid:durableId="114981770">
    <w:abstractNumId w:val="8"/>
  </w:num>
  <w:num w:numId="7" w16cid:durableId="1712656257">
    <w:abstractNumId w:val="3"/>
  </w:num>
  <w:num w:numId="8" w16cid:durableId="1801611637">
    <w:abstractNumId w:val="2"/>
  </w:num>
  <w:num w:numId="9" w16cid:durableId="487787245">
    <w:abstractNumId w:val="1"/>
  </w:num>
  <w:num w:numId="10" w16cid:durableId="1038776533">
    <w:abstractNumId w:val="0"/>
  </w:num>
  <w:num w:numId="11" w16cid:durableId="586159793">
    <w:abstractNumId w:val="9"/>
    <w:lvlOverride w:ilvl="0">
      <w:startOverride w:val="1"/>
    </w:lvlOverride>
  </w:num>
  <w:num w:numId="12" w16cid:durableId="697662198">
    <w:abstractNumId w:val="17"/>
  </w:num>
  <w:num w:numId="13" w16cid:durableId="1301348859">
    <w:abstractNumId w:val="13"/>
  </w:num>
  <w:num w:numId="14" w16cid:durableId="983697068">
    <w:abstractNumId w:val="12"/>
  </w:num>
  <w:num w:numId="15" w16cid:durableId="1784958221">
    <w:abstractNumId w:val="16"/>
  </w:num>
  <w:num w:numId="16" w16cid:durableId="832572525">
    <w:abstractNumId w:val="15"/>
  </w:num>
  <w:num w:numId="17" w16cid:durableId="1536389364">
    <w:abstractNumId w:val="10"/>
  </w:num>
  <w:num w:numId="18" w16cid:durableId="1406294174">
    <w:abstractNumId w:val="14"/>
  </w:num>
  <w:num w:numId="19" w16cid:durableId="891380789">
    <w:abstractNumId w:val="11"/>
  </w:num>
  <w:num w:numId="20" w16cid:durableId="13633630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31"/>
    <w:rsid w:val="0000005C"/>
    <w:rsid w:val="00086154"/>
    <w:rsid w:val="000D3F41"/>
    <w:rsid w:val="00105CE0"/>
    <w:rsid w:val="001F4858"/>
    <w:rsid w:val="001F57F3"/>
    <w:rsid w:val="002B4D28"/>
    <w:rsid w:val="002F2D7C"/>
    <w:rsid w:val="00355DCA"/>
    <w:rsid w:val="00381F22"/>
    <w:rsid w:val="004F1A86"/>
    <w:rsid w:val="00543762"/>
    <w:rsid w:val="00551A02"/>
    <w:rsid w:val="005525A2"/>
    <w:rsid w:val="005534FA"/>
    <w:rsid w:val="005A3025"/>
    <w:rsid w:val="005C085A"/>
    <w:rsid w:val="005D3A03"/>
    <w:rsid w:val="007073BF"/>
    <w:rsid w:val="00740E32"/>
    <w:rsid w:val="00775F5D"/>
    <w:rsid w:val="0079646A"/>
    <w:rsid w:val="008002C0"/>
    <w:rsid w:val="008A0AC6"/>
    <w:rsid w:val="008C5323"/>
    <w:rsid w:val="009239FA"/>
    <w:rsid w:val="009A6A3B"/>
    <w:rsid w:val="009E735A"/>
    <w:rsid w:val="00A246B6"/>
    <w:rsid w:val="00A85EC9"/>
    <w:rsid w:val="00B823AA"/>
    <w:rsid w:val="00BA45DB"/>
    <w:rsid w:val="00BF4184"/>
    <w:rsid w:val="00C0601E"/>
    <w:rsid w:val="00C1314E"/>
    <w:rsid w:val="00C31D30"/>
    <w:rsid w:val="00C37614"/>
    <w:rsid w:val="00C41F13"/>
    <w:rsid w:val="00C61A8D"/>
    <w:rsid w:val="00CA4D26"/>
    <w:rsid w:val="00CD6E39"/>
    <w:rsid w:val="00CF6E91"/>
    <w:rsid w:val="00D03CF0"/>
    <w:rsid w:val="00D51E29"/>
    <w:rsid w:val="00D85B68"/>
    <w:rsid w:val="00DD4F31"/>
    <w:rsid w:val="00DD5C84"/>
    <w:rsid w:val="00E6004D"/>
    <w:rsid w:val="00E81978"/>
    <w:rsid w:val="00E9485A"/>
    <w:rsid w:val="00EF4F1C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1E0796"/>
  <w15:chartTrackingRefBased/>
  <w15:docId w15:val="{B9055B38-E269-4641-A43E-8BA55AAF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A73679CBD348C4977F5AD253CC4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91276-2AB0-4628-A53A-B091504FD544}"/>
      </w:docPartPr>
      <w:docPartBody>
        <w:p w:rsidR="00950781" w:rsidRDefault="00B61A67">
          <w:pPr>
            <w:pStyle w:val="A1A73679CBD348C4977F5AD253CC46F1"/>
          </w:pPr>
          <w:r>
            <w:t>[Title Here, up to 12 Words, on One to Two Lines]</w:t>
          </w:r>
        </w:p>
      </w:docPartBody>
    </w:docPart>
    <w:docPart>
      <w:docPartPr>
        <w:name w:val="65F71D36B55A446FB3FD9E022EB10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07426-FD39-4D44-AB7A-4F841F3D7C4C}"/>
      </w:docPartPr>
      <w:docPartBody>
        <w:p w:rsidR="00950781" w:rsidRDefault="00B61A67">
          <w:pPr>
            <w:pStyle w:val="65F71D36B55A446FB3FD9E022EB10E9D"/>
          </w:pPr>
          <w:r>
            <w:t>[Title Here, up to 12 Words, on One to Two Lines]</w:t>
          </w:r>
        </w:p>
      </w:docPartBody>
    </w:docPart>
    <w:docPart>
      <w:docPartPr>
        <w:name w:val="3842E98EBECF4A8288CD39F946608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EE64C-4AA8-4737-9CD1-2ED5A6CA2E6C}"/>
      </w:docPartPr>
      <w:docPartBody>
        <w:p w:rsidR="00950781" w:rsidRDefault="00B61A67">
          <w:pPr>
            <w:pStyle w:val="3842E98EBECF4A8288CD39F946608790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67"/>
    <w:rsid w:val="00044E3A"/>
    <w:rsid w:val="001C1B7C"/>
    <w:rsid w:val="00281236"/>
    <w:rsid w:val="0065047A"/>
    <w:rsid w:val="006874B6"/>
    <w:rsid w:val="007655F2"/>
    <w:rsid w:val="008E4897"/>
    <w:rsid w:val="00950781"/>
    <w:rsid w:val="009B0751"/>
    <w:rsid w:val="00B6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A73679CBD348C4977F5AD253CC46F1">
    <w:name w:val="A1A73679CBD348C4977F5AD253CC46F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65F71D36B55A446FB3FD9E022EB10E9D">
    <w:name w:val="65F71D36B55A446FB3FD9E022EB10E9D"/>
  </w:style>
  <w:style w:type="paragraph" w:customStyle="1" w:styleId="3842E98EBECF4A8288CD39F946608790">
    <w:name w:val="3842E98EBECF4A8288CD39F9466087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2070E42-57C6-2D40-9078-9549253F4FF6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Tables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/APASixthEditionOfficeOnline.xsl" StyleName="APA" Version="6">
  <b:Source>
    <b:Tag>The22</b:Tag>
    <b:SourceType>DocumentFromInternetSite</b:SourceType>
    <b:Guid>{C23FF094-B428-A84B-8CF2-9C45EC546123}</b:Guid>
    <b:Title>Department of Justice</b:Title>
    <b:Year>2022</b:Year>
    <b:Month>July</b:Month>
    <b:Day>13</b:Day>
    <b:Author>
      <b:Author>
        <b:NameList>
          <b:Person>
            <b:Last>Justice</b:Last>
            <b:First>The</b:First>
            <b:Middle>United States Department of</b:Middle>
          </b:Person>
        </b:NameList>
      </b:Author>
    </b:Author>
    <b:InternetSiteTitle>United States Department of Justice</b:InternetSiteTitle>
    <b:URL>https://www.justice.gov/opa/pr/us-charges-russian-fsb-officers-and-their-criminal-conspirators-hacking-yahoo-and-millions</b:URL>
    <b:RefOrder>1</b:RefOrder>
  </b:Source>
  <b:Source>
    <b:Tag>Mar17</b:Tag>
    <b:SourceType>InternetSite</b:SourceType>
    <b:Guid>{15681CCE-4E9D-7541-86F1-C851D327898F}</b:Guid>
    <b:Title>Inside the Russian Hack of Yahoo</b:Title>
    <b:InternetSiteTitle>CSO United States</b:InternetSiteTitle>
    <b:URL>https://www.csoonline.com/article/3180762/inside-the-russian-hack-of-yahoo-how-they-did-it.html</b:URL>
    <b:Year>2017</b:Year>
    <b:Month>October</b:Month>
    <b:Day>4</b:Day>
    <b:Author>
      <b:Author>
        <b:NameList>
          <b:Person>
            <b:Last>Williams</b:Last>
            <b:First>Martyn</b:First>
          </b:Person>
        </b:NameList>
      </b:Author>
    </b:Author>
    <b:RefOrder>2</b:RefOrder>
  </b:Source>
  <b:Source>
    <b:Tag>Yah</b:Tag>
    <b:SourceType>InternetSite</b:SourceType>
    <b:Guid>{DD6A66F0-F718-544D-9FCB-FC4BCB087F32}</b:Guid>
    <b:Author>
      <b:Author>
        <b:NameList>
          <b:Person>
            <b:Last>Yahoo</b:Last>
          </b:Person>
        </b:NameList>
      </b:Author>
    </b:Author>
    <b:Title>Yahoo 2013 FAQ</b:Title>
    <b:InternetSiteTitle>Yahoo</b:InternetSiteTitle>
    <b:URL>https://help.yahoo.com/kb/SLN28451.html</b:URL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20B7B6-CE2D-044B-9271-E2BDE6AA1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C:\Users\Ron\AppData\Roaming\Microsoft\Templates\APA style report (6th edition).dotx</Template>
  <TotalTime>2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</vt:lpstr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Normalized Tables</dc:title>
  <dc:subject/>
  <dc:creator>Ron</dc:creator>
  <cp:keywords/>
  <dc:description/>
  <cp:lastModifiedBy>Celine Del Mundo</cp:lastModifiedBy>
  <cp:revision>2</cp:revision>
  <dcterms:created xsi:type="dcterms:W3CDTF">2024-01-29T02:10:00Z</dcterms:created>
  <dcterms:modified xsi:type="dcterms:W3CDTF">2024-01-29T02:10:00Z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documentId_2165</vt:lpwstr>
  </property>
  <property fmtid="{D5CDD505-2E9C-101B-9397-08002B2CF9AE}" pid="3" name="grammarly_documentContext">
    <vt:lpwstr>{"goals":[],"domain":"general","emotions":[],"dialect":"american"}</vt:lpwstr>
  </property>
</Properties>
</file>