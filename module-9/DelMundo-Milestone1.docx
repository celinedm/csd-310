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7D6FD71F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4D66">
            <w:t>Outland Adventures</w:t>
          </w:r>
          <w:r w:rsidR="00D54D66">
            <w:br/>
          </w:r>
          <w:proofErr w:type="spellStart"/>
          <w:r w:rsidR="00D54D66">
            <w:t>Alspaugh</w:t>
          </w:r>
          <w:proofErr w:type="spellEnd"/>
          <w:r w:rsidR="00D54D66">
            <w:t>, William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4247AA18" w14:textId="6B672D21" w:rsidR="00D54D66" w:rsidRDefault="00D54D66" w:rsidP="00B823AA">
      <w:pPr>
        <w:pStyle w:val="Title2"/>
      </w:pPr>
      <w:proofErr w:type="spellStart"/>
      <w:r>
        <w:t>Kissner</w:t>
      </w:r>
      <w:proofErr w:type="spellEnd"/>
      <w:r>
        <w:t>, Daniel</w:t>
      </w:r>
    </w:p>
    <w:p w14:paraId="2956BB73" w14:textId="2A0893B4" w:rsidR="00D54D66" w:rsidRDefault="00D54D66" w:rsidP="00B823AA">
      <w:pPr>
        <w:pStyle w:val="Title2"/>
      </w:pPr>
      <w:r>
        <w:t>Rule, Dylan</w:t>
      </w:r>
    </w:p>
    <w:p w14:paraId="29878757" w14:textId="3DFCAD18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0A61A0">
        <w:t>310</w:t>
      </w:r>
    </w:p>
    <w:p w14:paraId="710A1652" w14:textId="3B647A1B" w:rsidR="005A3025" w:rsidRDefault="00D54D66" w:rsidP="00B823AA">
      <w:pPr>
        <w:pStyle w:val="Title2"/>
      </w:pPr>
      <w:proofErr w:type="spellStart"/>
      <w:r>
        <w:t>Mileston</w:t>
      </w:r>
      <w:proofErr w:type="spellEnd"/>
      <w:r>
        <w:t xml:space="preserve"> 1</w:t>
      </w:r>
    </w:p>
    <w:p w14:paraId="4A9493F8" w14:textId="6597CB42" w:rsidR="005A3025" w:rsidRDefault="000A61A0" w:rsidP="00B823AA">
      <w:pPr>
        <w:pStyle w:val="Title2"/>
      </w:pPr>
      <w:r>
        <w:t xml:space="preserve">February </w:t>
      </w:r>
      <w:proofErr w:type="gramStart"/>
      <w:r w:rsidR="00D54D66">
        <w:t xml:space="preserve">25, </w:t>
      </w:r>
      <w:r>
        <w:t xml:space="preserve"> 2024</w:t>
      </w:r>
      <w:proofErr w:type="gramEnd"/>
    </w:p>
    <w:p w14:paraId="0AC367B0" w14:textId="05B31104" w:rsidR="001B4974" w:rsidRPr="00D54D66" w:rsidRDefault="00000000" w:rsidP="00D54D6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4D66">
            <w:t>Outland Adventures</w:t>
          </w:r>
          <w:r w:rsidR="00D54D66">
            <w:br/>
          </w:r>
          <w:proofErr w:type="spellStart"/>
          <w:r w:rsidR="00D54D66">
            <w:t>Alspaugh</w:t>
          </w:r>
          <w:proofErr w:type="spellEnd"/>
          <w:r w:rsidR="00D54D66">
            <w:t>, William</w:t>
          </w:r>
        </w:sdtContent>
      </w:sdt>
    </w:p>
    <w:p w14:paraId="4AD46E71" w14:textId="2F73FA73" w:rsidR="00D54D66" w:rsidRPr="00D54D66" w:rsidRDefault="00D54D66" w:rsidP="00D54D66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Arial" w:hAnsi="Arial" w:cs="Arial"/>
          <w:b/>
          <w:bCs/>
        </w:rPr>
        <w:t xml:space="preserve">      </w:t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begin"/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instrText xml:space="preserve"> INCLUDEPICTURE "/Users/celinedelmundo/Library/Group Containers/UBF8T346G9.ms/WebArchiveCopyPasteTempFiles/com.microsoft.Word/wdB987TIgkIBAAAAABJRU5ErkJggg==" \* MERGEFORMATINET </w:instrText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separate"/>
      </w:r>
      <w:r w:rsidRPr="00D54D66">
        <w:rPr>
          <w:rFonts w:ascii="Segoe UI" w:eastAsia="Times New Roman" w:hAnsi="Segoe UI" w:cs="Segoe UI"/>
          <w:noProof/>
          <w:kern w:val="0"/>
          <w:sz w:val="18"/>
          <w:szCs w:val="18"/>
          <w:lang w:eastAsia="en-US"/>
        </w:rPr>
        <w:drawing>
          <wp:inline distT="0" distB="0" distL="0" distR="0" wp14:anchorId="0739ADFD" wp14:editId="2A984AA2">
            <wp:extent cx="5943600" cy="6932930"/>
            <wp:effectExtent l="0" t="0" r="0" b="1270"/>
            <wp:docPr id="16550193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37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end"/>
      </w:r>
    </w:p>
    <w:p w14:paraId="58403D4E" w14:textId="550F8F9F" w:rsidR="001B4974" w:rsidRDefault="00D54D6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Business Rules:</w:t>
      </w:r>
    </w:p>
    <w:p w14:paraId="079845BF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Employees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AB316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8624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F89AB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716EC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3229B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JobTitle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3602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BF1AA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8D206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2BD2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F7C6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533B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DF6A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Innoculations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D4D12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TravelVisas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D52B2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F634C12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Inventory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F8D8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6A39B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3E52F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Description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C2A8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28001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94388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IntakeDate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0A0E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AB335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EquipmentSales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0584D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E9F5E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TransactionID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BB69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Foreign/Primary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7F17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Category – (“Sale”, “Rental”)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6D6FD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29EAD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Price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E029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5B64A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F1C8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TransactionDate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53C7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09DE49D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6E37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58415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E719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81A99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145A3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562A2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E940D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8CADA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ACBC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7C50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E07B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Price –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41751" w14:textId="0DC5195A" w:rsidR="00D54D66" w:rsidRP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D54D66" w:rsidRPr="00D54D66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05CE" w14:textId="77777777" w:rsidR="00503575" w:rsidRDefault="00503575">
      <w:pPr>
        <w:spacing w:line="240" w:lineRule="auto"/>
      </w:pPr>
      <w:r>
        <w:separator/>
      </w:r>
    </w:p>
    <w:p w14:paraId="18E29837" w14:textId="77777777" w:rsidR="00503575" w:rsidRDefault="00503575"/>
  </w:endnote>
  <w:endnote w:type="continuationSeparator" w:id="0">
    <w:p w14:paraId="49C69D7F" w14:textId="77777777" w:rsidR="00503575" w:rsidRDefault="00503575">
      <w:pPr>
        <w:spacing w:line="240" w:lineRule="auto"/>
      </w:pPr>
      <w:r>
        <w:continuationSeparator/>
      </w:r>
    </w:p>
    <w:p w14:paraId="6394DB50" w14:textId="77777777" w:rsidR="00503575" w:rsidRDefault="00503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B5A8" w14:textId="77777777" w:rsidR="00503575" w:rsidRDefault="00503575">
      <w:pPr>
        <w:spacing w:line="240" w:lineRule="auto"/>
      </w:pPr>
      <w:r>
        <w:separator/>
      </w:r>
    </w:p>
    <w:p w14:paraId="170FB2F8" w14:textId="77777777" w:rsidR="00503575" w:rsidRDefault="00503575"/>
  </w:footnote>
  <w:footnote w:type="continuationSeparator" w:id="0">
    <w:p w14:paraId="636BCD78" w14:textId="77777777" w:rsidR="00503575" w:rsidRDefault="00503575">
      <w:pPr>
        <w:spacing w:line="240" w:lineRule="auto"/>
      </w:pPr>
      <w:r>
        <w:continuationSeparator/>
      </w:r>
    </w:p>
    <w:p w14:paraId="39B66AAE" w14:textId="77777777" w:rsidR="00503575" w:rsidRDefault="005035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4056E14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A61A0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A61A0"/>
    <w:rsid w:val="000D3F41"/>
    <w:rsid w:val="00105CE0"/>
    <w:rsid w:val="001B4974"/>
    <w:rsid w:val="001F4858"/>
    <w:rsid w:val="001F57F3"/>
    <w:rsid w:val="002B4D28"/>
    <w:rsid w:val="002F2D7C"/>
    <w:rsid w:val="00355DCA"/>
    <w:rsid w:val="00381F22"/>
    <w:rsid w:val="00503575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8E235D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54D66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paragraph">
    <w:name w:val="paragraph"/>
    <w:basedOn w:val="Normal"/>
    <w:rsid w:val="00D54D6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character" w:customStyle="1" w:styleId="normaltextrun">
    <w:name w:val="normaltextrun"/>
    <w:basedOn w:val="DefaultParagraphFont"/>
    <w:rsid w:val="00D54D66"/>
  </w:style>
  <w:style w:type="character" w:customStyle="1" w:styleId="eop">
    <w:name w:val="eop"/>
    <w:basedOn w:val="DefaultParagraphFont"/>
    <w:rsid w:val="00D5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3007A"/>
    <w:rsid w:val="00044E3A"/>
    <w:rsid w:val="001C1B7C"/>
    <w:rsid w:val="00281236"/>
    <w:rsid w:val="00445269"/>
    <w:rsid w:val="0065047A"/>
    <w:rsid w:val="006874B6"/>
    <w:rsid w:val="007655F2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in Action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Outland Adventures
Alspaugh, William</dc:title>
  <dc:subject/>
  <dc:creator>Ron</dc:creator>
  <cp:keywords/>
  <dc:description/>
  <cp:lastModifiedBy>Celine Del Mundo</cp:lastModifiedBy>
  <cp:revision>2</cp:revision>
  <dcterms:created xsi:type="dcterms:W3CDTF">2024-02-26T03:39:00Z</dcterms:created>
  <dcterms:modified xsi:type="dcterms:W3CDTF">2024-02-26T03:39:00Z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