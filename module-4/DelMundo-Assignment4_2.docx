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6D1C749F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5756C">
            <w:t>MySQL Install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130E95A6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85756C">
        <w:t>310</w:t>
      </w:r>
    </w:p>
    <w:p w14:paraId="710A1652" w14:textId="71CF260C" w:rsidR="005A3025" w:rsidRDefault="00086154" w:rsidP="00B823AA">
      <w:pPr>
        <w:pStyle w:val="Title2"/>
      </w:pPr>
      <w:r>
        <w:t xml:space="preserve">Module </w:t>
      </w:r>
      <w:r w:rsidR="0085756C">
        <w:t>4</w:t>
      </w:r>
    </w:p>
    <w:p w14:paraId="4A9493F8" w14:textId="74FE08E0" w:rsidR="005A3025" w:rsidRDefault="0085756C" w:rsidP="00B823AA">
      <w:pPr>
        <w:pStyle w:val="Title2"/>
      </w:pPr>
      <w:r>
        <w:t>February 4, 2024</w:t>
      </w:r>
    </w:p>
    <w:p w14:paraId="5382B2F9" w14:textId="251C704B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5756C">
            <w:t>MySQL Install</w:t>
          </w:r>
        </w:sdtContent>
      </w:sdt>
    </w:p>
    <w:p w14:paraId="7383FF2E" w14:textId="6096C8C2" w:rsidR="00CA4D26" w:rsidRDefault="0085756C" w:rsidP="00CA4D26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Initial Database Connection</w:t>
      </w:r>
    </w:p>
    <w:p w14:paraId="1C34357A" w14:textId="58C5D4E2" w:rsidR="0085756C" w:rsidRPr="0085756C" w:rsidRDefault="0085756C" w:rsidP="0085756C">
      <w:r>
        <w:rPr>
          <w:noProof/>
        </w:rPr>
        <w:drawing>
          <wp:inline distT="0" distB="0" distL="0" distR="0" wp14:anchorId="3884B652" wp14:editId="49D09CC7">
            <wp:extent cx="5943600" cy="3829050"/>
            <wp:effectExtent l="0" t="0" r="0" b="6350"/>
            <wp:docPr id="21382503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039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3074" w14:textId="77777777" w:rsidR="0085756C" w:rsidRPr="0085756C" w:rsidRDefault="0085756C" w:rsidP="0085756C"/>
    <w:p w14:paraId="76051A7B" w14:textId="64BB328D" w:rsidR="00E81978" w:rsidRPr="00086154" w:rsidRDefault="0085756C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Showing Databases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2E73E2B" wp14:editId="3FC2AC40">
            <wp:extent cx="5943600" cy="3808095"/>
            <wp:effectExtent l="0" t="0" r="0" b="1905"/>
            <wp:docPr id="73693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3027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978" w:rsidRPr="0008615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C955" w14:textId="77777777" w:rsidR="001944A4" w:rsidRDefault="001944A4">
      <w:pPr>
        <w:spacing w:line="240" w:lineRule="auto"/>
      </w:pPr>
      <w:r>
        <w:separator/>
      </w:r>
    </w:p>
    <w:p w14:paraId="079BB8DE" w14:textId="77777777" w:rsidR="001944A4" w:rsidRDefault="001944A4"/>
  </w:endnote>
  <w:endnote w:type="continuationSeparator" w:id="0">
    <w:p w14:paraId="083F8FD0" w14:textId="77777777" w:rsidR="001944A4" w:rsidRDefault="001944A4">
      <w:pPr>
        <w:spacing w:line="240" w:lineRule="auto"/>
      </w:pPr>
      <w:r>
        <w:continuationSeparator/>
      </w:r>
    </w:p>
    <w:p w14:paraId="097CE539" w14:textId="77777777" w:rsidR="001944A4" w:rsidRDefault="00194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4A73" w14:textId="77777777" w:rsidR="001944A4" w:rsidRDefault="001944A4">
      <w:pPr>
        <w:spacing w:line="240" w:lineRule="auto"/>
      </w:pPr>
      <w:r>
        <w:separator/>
      </w:r>
    </w:p>
    <w:p w14:paraId="0667E929" w14:textId="77777777" w:rsidR="001944A4" w:rsidRDefault="001944A4"/>
  </w:footnote>
  <w:footnote w:type="continuationSeparator" w:id="0">
    <w:p w14:paraId="5111C908" w14:textId="77777777" w:rsidR="001944A4" w:rsidRDefault="001944A4">
      <w:pPr>
        <w:spacing w:line="240" w:lineRule="auto"/>
      </w:pPr>
      <w:r>
        <w:continuationSeparator/>
      </w:r>
    </w:p>
    <w:p w14:paraId="325A0A8E" w14:textId="77777777" w:rsidR="001944A4" w:rsidRDefault="001944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0F09E789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5756C">
          <w:rPr>
            <w:rStyle w:val="Strong"/>
          </w:rPr>
          <w:t>csd 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D3F41"/>
    <w:rsid w:val="00105CE0"/>
    <w:rsid w:val="001944A4"/>
    <w:rsid w:val="001F4858"/>
    <w:rsid w:val="001F57F3"/>
    <w:rsid w:val="002B4D28"/>
    <w:rsid w:val="002F2D7C"/>
    <w:rsid w:val="00355DCA"/>
    <w:rsid w:val="00381F22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5756C"/>
    <w:rsid w:val="008A0AC6"/>
    <w:rsid w:val="008C5323"/>
    <w:rsid w:val="009239FA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44E3A"/>
    <w:rsid w:val="001C1B7C"/>
    <w:rsid w:val="00281236"/>
    <w:rsid w:val="0065047A"/>
    <w:rsid w:val="006874B6"/>
    <w:rsid w:val="007655F2"/>
    <w:rsid w:val="00950781"/>
    <w:rsid w:val="009B0751"/>
    <w:rsid w:val="00B61A67"/>
    <w:rsid w:val="00C6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 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Install</dc:title>
  <dc:subject/>
  <dc:creator>Ron</dc:creator>
  <cp:keywords/>
  <dc:description/>
  <cp:lastModifiedBy>Celine Del Mundo</cp:lastModifiedBy>
  <cp:revision>2</cp:revision>
  <dcterms:created xsi:type="dcterms:W3CDTF">2024-02-04T17:44:00Z</dcterms:created>
  <dcterms:modified xsi:type="dcterms:W3CDTF">2024-02-04T17:44:00Z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